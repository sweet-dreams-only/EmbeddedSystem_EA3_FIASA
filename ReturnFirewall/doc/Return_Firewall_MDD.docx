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4A05"/>
    <w:rsid w:val="000017F5"/>
    <w:rsid w:val="00022C56"/>
    <w:rsid w:val="00057D06"/>
    <w:rsid w:val="00060509"/>
    <w:rsid w:val="0007728E"/>
    <w:rsid w:val="000C4F2C"/>
    <w:rsid w:val="00107819"/>
    <w:rsid w:val="0011515A"/>
    <w:rsid w:val="0013504B"/>
    <w:rsid w:val="0013525B"/>
    <w:rsid w:val="00164B55"/>
    <w:rsid w:val="00194572"/>
    <w:rsid w:val="0019493E"/>
    <w:rsid w:val="001A574F"/>
    <w:rsid w:val="001B1758"/>
    <w:rsid w:val="001B60DF"/>
    <w:rsid w:val="001F09B2"/>
    <w:rsid w:val="0020722A"/>
    <w:rsid w:val="00241C2E"/>
    <w:rsid w:val="00251AC0"/>
    <w:rsid w:val="00255355"/>
    <w:rsid w:val="0026092E"/>
    <w:rsid w:val="002A6140"/>
    <w:rsid w:val="002B26AC"/>
    <w:rsid w:val="002C03D8"/>
    <w:rsid w:val="002E76D4"/>
    <w:rsid w:val="00315335"/>
    <w:rsid w:val="003A1049"/>
    <w:rsid w:val="003A617E"/>
    <w:rsid w:val="003C4D3F"/>
    <w:rsid w:val="003E1CFF"/>
    <w:rsid w:val="0041428A"/>
    <w:rsid w:val="00420147"/>
    <w:rsid w:val="00424998"/>
    <w:rsid w:val="004339B1"/>
    <w:rsid w:val="00441B3E"/>
    <w:rsid w:val="004A781C"/>
    <w:rsid w:val="004D1203"/>
    <w:rsid w:val="004D203E"/>
    <w:rsid w:val="004D50D1"/>
    <w:rsid w:val="004E4A66"/>
    <w:rsid w:val="004F7A13"/>
    <w:rsid w:val="00517D47"/>
    <w:rsid w:val="0052140C"/>
    <w:rsid w:val="0052762E"/>
    <w:rsid w:val="00574ED0"/>
    <w:rsid w:val="00584C5F"/>
    <w:rsid w:val="005B4A05"/>
    <w:rsid w:val="005D545C"/>
    <w:rsid w:val="005D5FE4"/>
    <w:rsid w:val="005E013F"/>
    <w:rsid w:val="005E4B51"/>
    <w:rsid w:val="00616853"/>
    <w:rsid w:val="006464E8"/>
    <w:rsid w:val="00674ADF"/>
    <w:rsid w:val="006A3393"/>
    <w:rsid w:val="006A34A7"/>
    <w:rsid w:val="006D1215"/>
    <w:rsid w:val="006D33CC"/>
    <w:rsid w:val="006F01A3"/>
    <w:rsid w:val="006F6EFD"/>
    <w:rsid w:val="00706174"/>
    <w:rsid w:val="00737F4D"/>
    <w:rsid w:val="007A69AC"/>
    <w:rsid w:val="007C4E89"/>
    <w:rsid w:val="007C6613"/>
    <w:rsid w:val="007F312E"/>
    <w:rsid w:val="00823F82"/>
    <w:rsid w:val="008242F0"/>
    <w:rsid w:val="00831678"/>
    <w:rsid w:val="00832AD1"/>
    <w:rsid w:val="008535B2"/>
    <w:rsid w:val="00865ADB"/>
    <w:rsid w:val="00872904"/>
    <w:rsid w:val="008B3E94"/>
    <w:rsid w:val="008D6DA9"/>
    <w:rsid w:val="008E77A1"/>
    <w:rsid w:val="008F1E04"/>
    <w:rsid w:val="008F590A"/>
    <w:rsid w:val="008F6DBB"/>
    <w:rsid w:val="00937013"/>
    <w:rsid w:val="00943567"/>
    <w:rsid w:val="00950FB3"/>
    <w:rsid w:val="00951C91"/>
    <w:rsid w:val="00955F6A"/>
    <w:rsid w:val="00957470"/>
    <w:rsid w:val="00991688"/>
    <w:rsid w:val="009A3373"/>
    <w:rsid w:val="009B20B2"/>
    <w:rsid w:val="009B756C"/>
    <w:rsid w:val="009F3DDD"/>
    <w:rsid w:val="00A15CAD"/>
    <w:rsid w:val="00A47EBD"/>
    <w:rsid w:val="00A63C0B"/>
    <w:rsid w:val="00A648D5"/>
    <w:rsid w:val="00A707E3"/>
    <w:rsid w:val="00A742AF"/>
    <w:rsid w:val="00A842BB"/>
    <w:rsid w:val="00AD731B"/>
    <w:rsid w:val="00B3345F"/>
    <w:rsid w:val="00B54697"/>
    <w:rsid w:val="00B64348"/>
    <w:rsid w:val="00BC4ADD"/>
    <w:rsid w:val="00BD008B"/>
    <w:rsid w:val="00BD15D2"/>
    <w:rsid w:val="00BD3DFF"/>
    <w:rsid w:val="00BE349F"/>
    <w:rsid w:val="00BF364D"/>
    <w:rsid w:val="00C342CB"/>
    <w:rsid w:val="00C35BD3"/>
    <w:rsid w:val="00C63FD9"/>
    <w:rsid w:val="00C72FFA"/>
    <w:rsid w:val="00C7714E"/>
    <w:rsid w:val="00CA2ACC"/>
    <w:rsid w:val="00CE4D9D"/>
    <w:rsid w:val="00D420CD"/>
    <w:rsid w:val="00D60015"/>
    <w:rsid w:val="00D94BDD"/>
    <w:rsid w:val="00DC7E08"/>
    <w:rsid w:val="00DE4889"/>
    <w:rsid w:val="00E235AB"/>
    <w:rsid w:val="00E5472B"/>
    <w:rsid w:val="00E57C42"/>
    <w:rsid w:val="00E942A6"/>
    <w:rsid w:val="00EC469A"/>
    <w:rsid w:val="00EC627E"/>
    <w:rsid w:val="00EF4E9E"/>
    <w:rsid w:val="00F1373C"/>
    <w:rsid w:val="00F141E2"/>
    <w:rsid w:val="00F15929"/>
    <w:rsid w:val="00F36785"/>
    <w:rsid w:val="00F648ED"/>
    <w:rsid w:val="00F82E8E"/>
    <w:rsid w:val="00F957FA"/>
    <w:rsid w:val="00FB2942"/>
    <w:rsid w:val="00FB432D"/>
    <w:rsid w:val="00FC061B"/>
    <w:rsid w:val="00FC13A5"/>
    <w:rsid w:val="00FD7F6D"/>
    <w:rsid w:val="00FE1851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78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E23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5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5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5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235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14</TotalTime>
  <Pages>15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6681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lastModifiedBy>Balani, Spandana</cp:lastModifiedBy>
  <cp:revision>4</cp:revision>
  <cp:lastPrinted>2011-03-21T23:04:00Z</cp:lastPrinted>
  <dcterms:created xsi:type="dcterms:W3CDTF">2015-04-06T20:49:00Z</dcterms:created>
  <dcterms:modified xsi:type="dcterms:W3CDTF">2015-04-06T21:35:00Z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Return Firewall</vt:lpwstr>
  </property>
  <property fmtid="{D5CDD505-2E9C-101B-9397-08002B2CF9AE}" pid="3" name="MDDRevNum">
    <vt:lpwstr>2.0</vt:lpwstr>
  </property>
  <property fmtid="{D5CDD505-2E9C-101B-9397-08002B2CF9AE}" pid="4" name="Module Layer">
    <vt:lpwstr>0</vt:lpwstr>
  </property>
  <property fmtid="{D5CDD505-2E9C-101B-9397-08002B2CF9AE}" pid="5" name="Module Name">
    <vt:lpwstr>ReturnFirewall</vt:lpwstr>
  </property>
  <property fmtid="{D5CDD505-2E9C-101B-9397-08002B2CF9AE}" pid="6" name="Product Line">
    <vt:lpwstr>Gen II+ EPS EA3</vt:lpwstr>
  </property>
</Properties>
</file>