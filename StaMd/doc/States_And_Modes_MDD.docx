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AC800F1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1C920C8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3"/>
  </w:num>
  <w:num w:numId="9">
    <w:abstractNumId w:val="8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attachedTemplate r:id="rId1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500"/>
    <w:rsid w:val="00002EBA"/>
    <w:rsid w:val="00003E5F"/>
    <w:rsid w:val="00005A37"/>
    <w:rsid w:val="00007816"/>
    <w:rsid w:val="00011372"/>
    <w:rsid w:val="00024536"/>
    <w:rsid w:val="0003411A"/>
    <w:rsid w:val="00034816"/>
    <w:rsid w:val="0003622B"/>
    <w:rsid w:val="00042890"/>
    <w:rsid w:val="0004307B"/>
    <w:rsid w:val="000524B6"/>
    <w:rsid w:val="00064C7A"/>
    <w:rsid w:val="00064C92"/>
    <w:rsid w:val="000661E9"/>
    <w:rsid w:val="000674D4"/>
    <w:rsid w:val="00067CFC"/>
    <w:rsid w:val="0007287D"/>
    <w:rsid w:val="00072F3F"/>
    <w:rsid w:val="00074774"/>
    <w:rsid w:val="00074E2A"/>
    <w:rsid w:val="00074E69"/>
    <w:rsid w:val="0008283F"/>
    <w:rsid w:val="00086223"/>
    <w:rsid w:val="00086882"/>
    <w:rsid w:val="00087D73"/>
    <w:rsid w:val="00094E5F"/>
    <w:rsid w:val="0009510F"/>
    <w:rsid w:val="00095A3F"/>
    <w:rsid w:val="00096CF7"/>
    <w:rsid w:val="000A0EEE"/>
    <w:rsid w:val="000A2250"/>
    <w:rsid w:val="000A3204"/>
    <w:rsid w:val="000A3232"/>
    <w:rsid w:val="000A3A41"/>
    <w:rsid w:val="000A6680"/>
    <w:rsid w:val="000A7A43"/>
    <w:rsid w:val="000B0E4D"/>
    <w:rsid w:val="000B3ECD"/>
    <w:rsid w:val="000B413B"/>
    <w:rsid w:val="000C447B"/>
    <w:rsid w:val="000C4F2C"/>
    <w:rsid w:val="000C7579"/>
    <w:rsid w:val="000E0E54"/>
    <w:rsid w:val="000E3136"/>
    <w:rsid w:val="000E70DC"/>
    <w:rsid w:val="000F32F0"/>
    <w:rsid w:val="001007B9"/>
    <w:rsid w:val="00101F7E"/>
    <w:rsid w:val="00102CC4"/>
    <w:rsid w:val="00107819"/>
    <w:rsid w:val="001163C2"/>
    <w:rsid w:val="00117613"/>
    <w:rsid w:val="001210DE"/>
    <w:rsid w:val="00122A96"/>
    <w:rsid w:val="00123DD9"/>
    <w:rsid w:val="00125BE7"/>
    <w:rsid w:val="00126DB6"/>
    <w:rsid w:val="00127F1F"/>
    <w:rsid w:val="0013023E"/>
    <w:rsid w:val="00130ECA"/>
    <w:rsid w:val="0013317F"/>
    <w:rsid w:val="001340FA"/>
    <w:rsid w:val="00134F6E"/>
    <w:rsid w:val="001357F0"/>
    <w:rsid w:val="001364E9"/>
    <w:rsid w:val="00140410"/>
    <w:rsid w:val="00144743"/>
    <w:rsid w:val="00144E09"/>
    <w:rsid w:val="00146010"/>
    <w:rsid w:val="001472BF"/>
    <w:rsid w:val="0015283B"/>
    <w:rsid w:val="00152EB3"/>
    <w:rsid w:val="001603BE"/>
    <w:rsid w:val="001614F8"/>
    <w:rsid w:val="001616C2"/>
    <w:rsid w:val="00161DFB"/>
    <w:rsid w:val="00162F80"/>
    <w:rsid w:val="001663B0"/>
    <w:rsid w:val="00173063"/>
    <w:rsid w:val="00190CF3"/>
    <w:rsid w:val="00195E33"/>
    <w:rsid w:val="001A17E2"/>
    <w:rsid w:val="001A3327"/>
    <w:rsid w:val="001A47E3"/>
    <w:rsid w:val="001A5BC8"/>
    <w:rsid w:val="001B030E"/>
    <w:rsid w:val="001B447F"/>
    <w:rsid w:val="001B4D74"/>
    <w:rsid w:val="001B69A2"/>
    <w:rsid w:val="001B7150"/>
    <w:rsid w:val="001C060D"/>
    <w:rsid w:val="001C1622"/>
    <w:rsid w:val="001C2993"/>
    <w:rsid w:val="001C34DA"/>
    <w:rsid w:val="001D6F90"/>
    <w:rsid w:val="001E186E"/>
    <w:rsid w:val="001F0096"/>
    <w:rsid w:val="001F058E"/>
    <w:rsid w:val="001F0A6C"/>
    <w:rsid w:val="001F168D"/>
    <w:rsid w:val="001F198F"/>
    <w:rsid w:val="001F1AF1"/>
    <w:rsid w:val="001F5F75"/>
    <w:rsid w:val="001F7A7F"/>
    <w:rsid w:val="001F7F8F"/>
    <w:rsid w:val="00201DF0"/>
    <w:rsid w:val="002045A0"/>
    <w:rsid w:val="0020510E"/>
    <w:rsid w:val="00207567"/>
    <w:rsid w:val="002116B6"/>
    <w:rsid w:val="0021315C"/>
    <w:rsid w:val="00213A42"/>
    <w:rsid w:val="00214F59"/>
    <w:rsid w:val="00224DB7"/>
    <w:rsid w:val="00233695"/>
    <w:rsid w:val="00234108"/>
    <w:rsid w:val="00240018"/>
    <w:rsid w:val="0024770A"/>
    <w:rsid w:val="002477C9"/>
    <w:rsid w:val="00250064"/>
    <w:rsid w:val="00253361"/>
    <w:rsid w:val="00255980"/>
    <w:rsid w:val="00261782"/>
    <w:rsid w:val="00261EF3"/>
    <w:rsid w:val="00262626"/>
    <w:rsid w:val="002634B3"/>
    <w:rsid w:val="00264028"/>
    <w:rsid w:val="00270A29"/>
    <w:rsid w:val="002721E8"/>
    <w:rsid w:val="00276724"/>
    <w:rsid w:val="002812FC"/>
    <w:rsid w:val="00282929"/>
    <w:rsid w:val="00283ADA"/>
    <w:rsid w:val="00284A76"/>
    <w:rsid w:val="00285F40"/>
    <w:rsid w:val="002931FA"/>
    <w:rsid w:val="002A2956"/>
    <w:rsid w:val="002A5210"/>
    <w:rsid w:val="002A5ACB"/>
    <w:rsid w:val="002B1F11"/>
    <w:rsid w:val="002B2773"/>
    <w:rsid w:val="002B64E8"/>
    <w:rsid w:val="002B6B74"/>
    <w:rsid w:val="002C11DB"/>
    <w:rsid w:val="002C12FA"/>
    <w:rsid w:val="002C198F"/>
    <w:rsid w:val="002C1C5E"/>
    <w:rsid w:val="002C2473"/>
    <w:rsid w:val="002D2324"/>
    <w:rsid w:val="002D492B"/>
    <w:rsid w:val="002E1F32"/>
    <w:rsid w:val="002E3AB9"/>
    <w:rsid w:val="002E5DC1"/>
    <w:rsid w:val="002F3D3C"/>
    <w:rsid w:val="002F3E5A"/>
    <w:rsid w:val="002F46B6"/>
    <w:rsid w:val="002F7EA3"/>
    <w:rsid w:val="0030049D"/>
    <w:rsid w:val="003009AE"/>
    <w:rsid w:val="00302260"/>
    <w:rsid w:val="003031FF"/>
    <w:rsid w:val="003046EC"/>
    <w:rsid w:val="00310D13"/>
    <w:rsid w:val="00311B5A"/>
    <w:rsid w:val="0031285E"/>
    <w:rsid w:val="00317028"/>
    <w:rsid w:val="0032357B"/>
    <w:rsid w:val="003245F2"/>
    <w:rsid w:val="00324F51"/>
    <w:rsid w:val="00333EA1"/>
    <w:rsid w:val="0033403B"/>
    <w:rsid w:val="00336DE3"/>
    <w:rsid w:val="00342AFC"/>
    <w:rsid w:val="00343372"/>
    <w:rsid w:val="00344DF1"/>
    <w:rsid w:val="00344F67"/>
    <w:rsid w:val="003536D9"/>
    <w:rsid w:val="0035443C"/>
    <w:rsid w:val="0035749E"/>
    <w:rsid w:val="003600CA"/>
    <w:rsid w:val="00361862"/>
    <w:rsid w:val="00362F64"/>
    <w:rsid w:val="00365A2A"/>
    <w:rsid w:val="00366942"/>
    <w:rsid w:val="00371045"/>
    <w:rsid w:val="0037117A"/>
    <w:rsid w:val="0038133A"/>
    <w:rsid w:val="00381542"/>
    <w:rsid w:val="00382E7E"/>
    <w:rsid w:val="00384E68"/>
    <w:rsid w:val="00386358"/>
    <w:rsid w:val="00391296"/>
    <w:rsid w:val="00396A4C"/>
    <w:rsid w:val="003A0A7B"/>
    <w:rsid w:val="003A566B"/>
    <w:rsid w:val="003A5BF2"/>
    <w:rsid w:val="003B1FEB"/>
    <w:rsid w:val="003B4B31"/>
    <w:rsid w:val="003C0F41"/>
    <w:rsid w:val="003C3382"/>
    <w:rsid w:val="003C7E2B"/>
    <w:rsid w:val="003D2025"/>
    <w:rsid w:val="003D4349"/>
    <w:rsid w:val="003D6A87"/>
    <w:rsid w:val="003D7375"/>
    <w:rsid w:val="003E0A31"/>
    <w:rsid w:val="003E226F"/>
    <w:rsid w:val="003E2F7A"/>
    <w:rsid w:val="003E5267"/>
    <w:rsid w:val="003F1806"/>
    <w:rsid w:val="00410F59"/>
    <w:rsid w:val="004143C7"/>
    <w:rsid w:val="00415EC8"/>
    <w:rsid w:val="004177A8"/>
    <w:rsid w:val="00421912"/>
    <w:rsid w:val="00422047"/>
    <w:rsid w:val="004222A1"/>
    <w:rsid w:val="004270E9"/>
    <w:rsid w:val="00432398"/>
    <w:rsid w:val="0043454A"/>
    <w:rsid w:val="00434F26"/>
    <w:rsid w:val="00441352"/>
    <w:rsid w:val="00441892"/>
    <w:rsid w:val="00446581"/>
    <w:rsid w:val="00447829"/>
    <w:rsid w:val="004550F8"/>
    <w:rsid w:val="004650E3"/>
    <w:rsid w:val="00466259"/>
    <w:rsid w:val="0047395B"/>
    <w:rsid w:val="0047426B"/>
    <w:rsid w:val="00477C62"/>
    <w:rsid w:val="00477DF6"/>
    <w:rsid w:val="00482169"/>
    <w:rsid w:val="00483816"/>
    <w:rsid w:val="00483CB7"/>
    <w:rsid w:val="00487A80"/>
    <w:rsid w:val="004910EB"/>
    <w:rsid w:val="004941D7"/>
    <w:rsid w:val="004946B9"/>
    <w:rsid w:val="00494DBC"/>
    <w:rsid w:val="004965FC"/>
    <w:rsid w:val="00497EDA"/>
    <w:rsid w:val="004A1099"/>
    <w:rsid w:val="004A11C9"/>
    <w:rsid w:val="004A56C1"/>
    <w:rsid w:val="004A781C"/>
    <w:rsid w:val="004B5BE2"/>
    <w:rsid w:val="004B76A8"/>
    <w:rsid w:val="004C5B71"/>
    <w:rsid w:val="004D0A10"/>
    <w:rsid w:val="004D4450"/>
    <w:rsid w:val="004D6C64"/>
    <w:rsid w:val="004E0514"/>
    <w:rsid w:val="004E216C"/>
    <w:rsid w:val="004E2BF9"/>
    <w:rsid w:val="004E7587"/>
    <w:rsid w:val="004F0CC9"/>
    <w:rsid w:val="004F1CC8"/>
    <w:rsid w:val="004F361C"/>
    <w:rsid w:val="004F431D"/>
    <w:rsid w:val="004F4742"/>
    <w:rsid w:val="004F5133"/>
    <w:rsid w:val="005049B5"/>
    <w:rsid w:val="00511A3A"/>
    <w:rsid w:val="00520096"/>
    <w:rsid w:val="005216F4"/>
    <w:rsid w:val="00523CBB"/>
    <w:rsid w:val="005261E1"/>
    <w:rsid w:val="00526689"/>
    <w:rsid w:val="00530481"/>
    <w:rsid w:val="00531B01"/>
    <w:rsid w:val="00534058"/>
    <w:rsid w:val="005422D1"/>
    <w:rsid w:val="00543265"/>
    <w:rsid w:val="00544EF0"/>
    <w:rsid w:val="00552E1D"/>
    <w:rsid w:val="00555AA5"/>
    <w:rsid w:val="00557903"/>
    <w:rsid w:val="005616A9"/>
    <w:rsid w:val="00563907"/>
    <w:rsid w:val="005800C4"/>
    <w:rsid w:val="005825AB"/>
    <w:rsid w:val="005852D5"/>
    <w:rsid w:val="00585604"/>
    <w:rsid w:val="005902A5"/>
    <w:rsid w:val="0059216A"/>
    <w:rsid w:val="00593168"/>
    <w:rsid w:val="005947A0"/>
    <w:rsid w:val="0059508C"/>
    <w:rsid w:val="00597E2D"/>
    <w:rsid w:val="005A27EF"/>
    <w:rsid w:val="005A2C68"/>
    <w:rsid w:val="005A38B3"/>
    <w:rsid w:val="005B0C1D"/>
    <w:rsid w:val="005B2091"/>
    <w:rsid w:val="005B3DA0"/>
    <w:rsid w:val="005B4546"/>
    <w:rsid w:val="005B68DA"/>
    <w:rsid w:val="005C0798"/>
    <w:rsid w:val="005C3B0C"/>
    <w:rsid w:val="005C4345"/>
    <w:rsid w:val="005C608F"/>
    <w:rsid w:val="005D438E"/>
    <w:rsid w:val="005E23D6"/>
    <w:rsid w:val="005E37AF"/>
    <w:rsid w:val="005E6776"/>
    <w:rsid w:val="005E7CAA"/>
    <w:rsid w:val="005E7ECC"/>
    <w:rsid w:val="005F1EC6"/>
    <w:rsid w:val="005F4D2B"/>
    <w:rsid w:val="005F70B4"/>
    <w:rsid w:val="00600B02"/>
    <w:rsid w:val="00601C07"/>
    <w:rsid w:val="00604930"/>
    <w:rsid w:val="00610652"/>
    <w:rsid w:val="00611561"/>
    <w:rsid w:val="00612076"/>
    <w:rsid w:val="00613C22"/>
    <w:rsid w:val="006148DD"/>
    <w:rsid w:val="00616EF5"/>
    <w:rsid w:val="006177F1"/>
    <w:rsid w:val="00620A84"/>
    <w:rsid w:val="00625F55"/>
    <w:rsid w:val="00626285"/>
    <w:rsid w:val="0062783A"/>
    <w:rsid w:val="00634E73"/>
    <w:rsid w:val="00647F6E"/>
    <w:rsid w:val="00650FEE"/>
    <w:rsid w:val="0065128F"/>
    <w:rsid w:val="00654F9B"/>
    <w:rsid w:val="00656DB7"/>
    <w:rsid w:val="006608BB"/>
    <w:rsid w:val="00666664"/>
    <w:rsid w:val="00667917"/>
    <w:rsid w:val="00667A9A"/>
    <w:rsid w:val="006769D0"/>
    <w:rsid w:val="00676EB3"/>
    <w:rsid w:val="0067777E"/>
    <w:rsid w:val="00681DED"/>
    <w:rsid w:val="00684621"/>
    <w:rsid w:val="0068467F"/>
    <w:rsid w:val="00685260"/>
    <w:rsid w:val="00693006"/>
    <w:rsid w:val="006A0544"/>
    <w:rsid w:val="006A18D9"/>
    <w:rsid w:val="006A25CC"/>
    <w:rsid w:val="006A3A32"/>
    <w:rsid w:val="006B527C"/>
    <w:rsid w:val="006C0259"/>
    <w:rsid w:val="006C16B5"/>
    <w:rsid w:val="006C1941"/>
    <w:rsid w:val="006C59EB"/>
    <w:rsid w:val="006C73B1"/>
    <w:rsid w:val="006D415F"/>
    <w:rsid w:val="006D537A"/>
    <w:rsid w:val="006E2005"/>
    <w:rsid w:val="006E4342"/>
    <w:rsid w:val="006E727A"/>
    <w:rsid w:val="006F0871"/>
    <w:rsid w:val="006F103E"/>
    <w:rsid w:val="006F67C5"/>
    <w:rsid w:val="00705AF2"/>
    <w:rsid w:val="00710D2E"/>
    <w:rsid w:val="00711451"/>
    <w:rsid w:val="007145EB"/>
    <w:rsid w:val="00725190"/>
    <w:rsid w:val="00735A42"/>
    <w:rsid w:val="0073653A"/>
    <w:rsid w:val="0075142E"/>
    <w:rsid w:val="007555EC"/>
    <w:rsid w:val="007569BB"/>
    <w:rsid w:val="00761FC9"/>
    <w:rsid w:val="00763B6E"/>
    <w:rsid w:val="00775A72"/>
    <w:rsid w:val="00776737"/>
    <w:rsid w:val="00782548"/>
    <w:rsid w:val="007859C0"/>
    <w:rsid w:val="007A7C2F"/>
    <w:rsid w:val="007B02E4"/>
    <w:rsid w:val="007B471E"/>
    <w:rsid w:val="007B6019"/>
    <w:rsid w:val="007B6CEE"/>
    <w:rsid w:val="007B7C93"/>
    <w:rsid w:val="007C01EF"/>
    <w:rsid w:val="007C0F49"/>
    <w:rsid w:val="007C14A5"/>
    <w:rsid w:val="007C20BF"/>
    <w:rsid w:val="007C718E"/>
    <w:rsid w:val="007D021D"/>
    <w:rsid w:val="007D2AB9"/>
    <w:rsid w:val="007D4B7F"/>
    <w:rsid w:val="007D648E"/>
    <w:rsid w:val="007D67CE"/>
    <w:rsid w:val="007D71CD"/>
    <w:rsid w:val="007D7EAA"/>
    <w:rsid w:val="007E0DEB"/>
    <w:rsid w:val="007E1BDD"/>
    <w:rsid w:val="007E3241"/>
    <w:rsid w:val="007E4D71"/>
    <w:rsid w:val="007E67F2"/>
    <w:rsid w:val="007F0E4F"/>
    <w:rsid w:val="007F19DD"/>
    <w:rsid w:val="007F3EAE"/>
    <w:rsid w:val="007F4ED1"/>
    <w:rsid w:val="007F61E6"/>
    <w:rsid w:val="007F6288"/>
    <w:rsid w:val="007F6D0C"/>
    <w:rsid w:val="00803687"/>
    <w:rsid w:val="00807536"/>
    <w:rsid w:val="00814D8B"/>
    <w:rsid w:val="00815EB6"/>
    <w:rsid w:val="00816132"/>
    <w:rsid w:val="00816569"/>
    <w:rsid w:val="00817984"/>
    <w:rsid w:val="00834A49"/>
    <w:rsid w:val="00841E28"/>
    <w:rsid w:val="00844B3F"/>
    <w:rsid w:val="0084501A"/>
    <w:rsid w:val="0084530E"/>
    <w:rsid w:val="0085210C"/>
    <w:rsid w:val="0085506D"/>
    <w:rsid w:val="00855341"/>
    <w:rsid w:val="008562F3"/>
    <w:rsid w:val="0086211A"/>
    <w:rsid w:val="0086437C"/>
    <w:rsid w:val="0087379D"/>
    <w:rsid w:val="00881181"/>
    <w:rsid w:val="0088474B"/>
    <w:rsid w:val="00884BA1"/>
    <w:rsid w:val="00892208"/>
    <w:rsid w:val="00892EAD"/>
    <w:rsid w:val="00894828"/>
    <w:rsid w:val="008A5FF7"/>
    <w:rsid w:val="008B15B5"/>
    <w:rsid w:val="008B6CE5"/>
    <w:rsid w:val="008C1CA5"/>
    <w:rsid w:val="008C1E00"/>
    <w:rsid w:val="008C34EB"/>
    <w:rsid w:val="008D0A24"/>
    <w:rsid w:val="008E010D"/>
    <w:rsid w:val="008E2739"/>
    <w:rsid w:val="008E3C9A"/>
    <w:rsid w:val="008E6ED9"/>
    <w:rsid w:val="008F461E"/>
    <w:rsid w:val="008F6B28"/>
    <w:rsid w:val="009011DC"/>
    <w:rsid w:val="00905B49"/>
    <w:rsid w:val="00905DB5"/>
    <w:rsid w:val="00907689"/>
    <w:rsid w:val="0091352F"/>
    <w:rsid w:val="00914353"/>
    <w:rsid w:val="009173A6"/>
    <w:rsid w:val="0091777E"/>
    <w:rsid w:val="00917DE8"/>
    <w:rsid w:val="0092156B"/>
    <w:rsid w:val="00925B2E"/>
    <w:rsid w:val="009301F3"/>
    <w:rsid w:val="00930222"/>
    <w:rsid w:val="00936B09"/>
    <w:rsid w:val="00937B43"/>
    <w:rsid w:val="00940827"/>
    <w:rsid w:val="009440E7"/>
    <w:rsid w:val="00945EB9"/>
    <w:rsid w:val="0094717D"/>
    <w:rsid w:val="00961534"/>
    <w:rsid w:val="00963419"/>
    <w:rsid w:val="00964E88"/>
    <w:rsid w:val="009657B0"/>
    <w:rsid w:val="00967EBC"/>
    <w:rsid w:val="00970C45"/>
    <w:rsid w:val="009726DC"/>
    <w:rsid w:val="00973B0C"/>
    <w:rsid w:val="009769F4"/>
    <w:rsid w:val="00976E79"/>
    <w:rsid w:val="0098057E"/>
    <w:rsid w:val="0098394A"/>
    <w:rsid w:val="00983FC0"/>
    <w:rsid w:val="00984A6E"/>
    <w:rsid w:val="009868A0"/>
    <w:rsid w:val="009874B8"/>
    <w:rsid w:val="00990EFA"/>
    <w:rsid w:val="009963F0"/>
    <w:rsid w:val="00996AB1"/>
    <w:rsid w:val="009A5953"/>
    <w:rsid w:val="009A63BC"/>
    <w:rsid w:val="009B4799"/>
    <w:rsid w:val="009B70E4"/>
    <w:rsid w:val="009B796C"/>
    <w:rsid w:val="009C0C74"/>
    <w:rsid w:val="009C42FB"/>
    <w:rsid w:val="009C5BAB"/>
    <w:rsid w:val="009D7F7E"/>
    <w:rsid w:val="009E1105"/>
    <w:rsid w:val="009E1F4D"/>
    <w:rsid w:val="009E3372"/>
    <w:rsid w:val="009E337C"/>
    <w:rsid w:val="009E4943"/>
    <w:rsid w:val="009E7947"/>
    <w:rsid w:val="009F0A7F"/>
    <w:rsid w:val="009F556E"/>
    <w:rsid w:val="009F6228"/>
    <w:rsid w:val="009F665A"/>
    <w:rsid w:val="009F6AF2"/>
    <w:rsid w:val="009F75D3"/>
    <w:rsid w:val="00A0286B"/>
    <w:rsid w:val="00A04035"/>
    <w:rsid w:val="00A05BCC"/>
    <w:rsid w:val="00A14966"/>
    <w:rsid w:val="00A22085"/>
    <w:rsid w:val="00A22201"/>
    <w:rsid w:val="00A246AF"/>
    <w:rsid w:val="00A257B6"/>
    <w:rsid w:val="00A25D5D"/>
    <w:rsid w:val="00A27369"/>
    <w:rsid w:val="00A3002B"/>
    <w:rsid w:val="00A32500"/>
    <w:rsid w:val="00A32EEF"/>
    <w:rsid w:val="00A35167"/>
    <w:rsid w:val="00A35F6D"/>
    <w:rsid w:val="00A3696A"/>
    <w:rsid w:val="00A42125"/>
    <w:rsid w:val="00A42A13"/>
    <w:rsid w:val="00A44603"/>
    <w:rsid w:val="00A46644"/>
    <w:rsid w:val="00A50208"/>
    <w:rsid w:val="00A51DF2"/>
    <w:rsid w:val="00A53D53"/>
    <w:rsid w:val="00A54FAE"/>
    <w:rsid w:val="00A571A3"/>
    <w:rsid w:val="00A60D2A"/>
    <w:rsid w:val="00A64525"/>
    <w:rsid w:val="00A8041B"/>
    <w:rsid w:val="00A82CE0"/>
    <w:rsid w:val="00A84BB1"/>
    <w:rsid w:val="00A902E1"/>
    <w:rsid w:val="00A9164C"/>
    <w:rsid w:val="00A92EA5"/>
    <w:rsid w:val="00A94800"/>
    <w:rsid w:val="00A976B8"/>
    <w:rsid w:val="00AA0D60"/>
    <w:rsid w:val="00AA5B10"/>
    <w:rsid w:val="00AA6A40"/>
    <w:rsid w:val="00AA6E62"/>
    <w:rsid w:val="00AA6F04"/>
    <w:rsid w:val="00AD0FD9"/>
    <w:rsid w:val="00AD2507"/>
    <w:rsid w:val="00AD2DE5"/>
    <w:rsid w:val="00AD447E"/>
    <w:rsid w:val="00AE1DB8"/>
    <w:rsid w:val="00AE310C"/>
    <w:rsid w:val="00AF1D17"/>
    <w:rsid w:val="00AF795E"/>
    <w:rsid w:val="00B0117D"/>
    <w:rsid w:val="00B136A3"/>
    <w:rsid w:val="00B14B5C"/>
    <w:rsid w:val="00B20357"/>
    <w:rsid w:val="00B20DEF"/>
    <w:rsid w:val="00B21B57"/>
    <w:rsid w:val="00B234B7"/>
    <w:rsid w:val="00B243AF"/>
    <w:rsid w:val="00B2637A"/>
    <w:rsid w:val="00B303A1"/>
    <w:rsid w:val="00B30D6A"/>
    <w:rsid w:val="00B31688"/>
    <w:rsid w:val="00B36965"/>
    <w:rsid w:val="00B36D2E"/>
    <w:rsid w:val="00B37FC8"/>
    <w:rsid w:val="00B41437"/>
    <w:rsid w:val="00B41FC5"/>
    <w:rsid w:val="00B44B27"/>
    <w:rsid w:val="00B47ABB"/>
    <w:rsid w:val="00B50C1A"/>
    <w:rsid w:val="00B51F00"/>
    <w:rsid w:val="00B52E74"/>
    <w:rsid w:val="00B6303C"/>
    <w:rsid w:val="00B63994"/>
    <w:rsid w:val="00B64D6B"/>
    <w:rsid w:val="00B67497"/>
    <w:rsid w:val="00B70ABA"/>
    <w:rsid w:val="00B748D2"/>
    <w:rsid w:val="00B7501C"/>
    <w:rsid w:val="00B7766D"/>
    <w:rsid w:val="00B81468"/>
    <w:rsid w:val="00B843DD"/>
    <w:rsid w:val="00B95B2C"/>
    <w:rsid w:val="00BA4455"/>
    <w:rsid w:val="00BA5F82"/>
    <w:rsid w:val="00BB29C5"/>
    <w:rsid w:val="00BB4732"/>
    <w:rsid w:val="00BB5D96"/>
    <w:rsid w:val="00BB7BA0"/>
    <w:rsid w:val="00BB7E95"/>
    <w:rsid w:val="00BC186A"/>
    <w:rsid w:val="00BC1AF0"/>
    <w:rsid w:val="00BC450E"/>
    <w:rsid w:val="00BC5E6B"/>
    <w:rsid w:val="00BC7D0F"/>
    <w:rsid w:val="00BD0883"/>
    <w:rsid w:val="00BD0E79"/>
    <w:rsid w:val="00BD15D2"/>
    <w:rsid w:val="00BD19EA"/>
    <w:rsid w:val="00BD1FE6"/>
    <w:rsid w:val="00BD34C7"/>
    <w:rsid w:val="00BD3BD6"/>
    <w:rsid w:val="00BE00A1"/>
    <w:rsid w:val="00BE06ED"/>
    <w:rsid w:val="00BE4DEB"/>
    <w:rsid w:val="00BE6958"/>
    <w:rsid w:val="00BF04C4"/>
    <w:rsid w:val="00BF5641"/>
    <w:rsid w:val="00BF670C"/>
    <w:rsid w:val="00C02A40"/>
    <w:rsid w:val="00C070BD"/>
    <w:rsid w:val="00C1016F"/>
    <w:rsid w:val="00C13352"/>
    <w:rsid w:val="00C137A7"/>
    <w:rsid w:val="00C15717"/>
    <w:rsid w:val="00C254DB"/>
    <w:rsid w:val="00C26055"/>
    <w:rsid w:val="00C35055"/>
    <w:rsid w:val="00C370E6"/>
    <w:rsid w:val="00C402CA"/>
    <w:rsid w:val="00C44C7F"/>
    <w:rsid w:val="00C454BE"/>
    <w:rsid w:val="00C469C2"/>
    <w:rsid w:val="00C4766D"/>
    <w:rsid w:val="00C55FC0"/>
    <w:rsid w:val="00C649DB"/>
    <w:rsid w:val="00C67E0E"/>
    <w:rsid w:val="00C70119"/>
    <w:rsid w:val="00C721F4"/>
    <w:rsid w:val="00C72799"/>
    <w:rsid w:val="00C73EB0"/>
    <w:rsid w:val="00C85516"/>
    <w:rsid w:val="00C860C6"/>
    <w:rsid w:val="00C9393B"/>
    <w:rsid w:val="00C9413F"/>
    <w:rsid w:val="00C9526F"/>
    <w:rsid w:val="00C95ADC"/>
    <w:rsid w:val="00C96D35"/>
    <w:rsid w:val="00C97B2B"/>
    <w:rsid w:val="00CA1960"/>
    <w:rsid w:val="00CA2AE9"/>
    <w:rsid w:val="00CA2FDE"/>
    <w:rsid w:val="00CA5488"/>
    <w:rsid w:val="00CA7876"/>
    <w:rsid w:val="00CB5D44"/>
    <w:rsid w:val="00CB7252"/>
    <w:rsid w:val="00CC1174"/>
    <w:rsid w:val="00CC19D7"/>
    <w:rsid w:val="00CC70CF"/>
    <w:rsid w:val="00CD0000"/>
    <w:rsid w:val="00CD2B30"/>
    <w:rsid w:val="00CD3E35"/>
    <w:rsid w:val="00CD59B9"/>
    <w:rsid w:val="00CD6BFB"/>
    <w:rsid w:val="00CE409F"/>
    <w:rsid w:val="00CE4269"/>
    <w:rsid w:val="00CE4E91"/>
    <w:rsid w:val="00CE5FCB"/>
    <w:rsid w:val="00CF0B25"/>
    <w:rsid w:val="00CF1211"/>
    <w:rsid w:val="00CF1DF4"/>
    <w:rsid w:val="00D00C36"/>
    <w:rsid w:val="00D15B29"/>
    <w:rsid w:val="00D176EA"/>
    <w:rsid w:val="00D2277A"/>
    <w:rsid w:val="00D27996"/>
    <w:rsid w:val="00D30FE1"/>
    <w:rsid w:val="00D31C70"/>
    <w:rsid w:val="00D328D8"/>
    <w:rsid w:val="00D32B84"/>
    <w:rsid w:val="00D371A0"/>
    <w:rsid w:val="00D455F5"/>
    <w:rsid w:val="00D50E74"/>
    <w:rsid w:val="00D51124"/>
    <w:rsid w:val="00D53C59"/>
    <w:rsid w:val="00D547EF"/>
    <w:rsid w:val="00D55CCD"/>
    <w:rsid w:val="00D5625F"/>
    <w:rsid w:val="00D56BDD"/>
    <w:rsid w:val="00D57450"/>
    <w:rsid w:val="00D739A5"/>
    <w:rsid w:val="00D752D3"/>
    <w:rsid w:val="00D755ED"/>
    <w:rsid w:val="00D844C4"/>
    <w:rsid w:val="00D86C25"/>
    <w:rsid w:val="00D87E28"/>
    <w:rsid w:val="00DA3251"/>
    <w:rsid w:val="00DA3AFF"/>
    <w:rsid w:val="00DB1699"/>
    <w:rsid w:val="00DB4F83"/>
    <w:rsid w:val="00DB71DA"/>
    <w:rsid w:val="00DC05F2"/>
    <w:rsid w:val="00DC1753"/>
    <w:rsid w:val="00DC39FD"/>
    <w:rsid w:val="00DC4EFC"/>
    <w:rsid w:val="00DD2F25"/>
    <w:rsid w:val="00DD6678"/>
    <w:rsid w:val="00DE198C"/>
    <w:rsid w:val="00DE235C"/>
    <w:rsid w:val="00DE563B"/>
    <w:rsid w:val="00DE5BF7"/>
    <w:rsid w:val="00DE5F40"/>
    <w:rsid w:val="00DF49CF"/>
    <w:rsid w:val="00DF75BB"/>
    <w:rsid w:val="00DF7F45"/>
    <w:rsid w:val="00E006D3"/>
    <w:rsid w:val="00E03931"/>
    <w:rsid w:val="00E03A07"/>
    <w:rsid w:val="00E03B81"/>
    <w:rsid w:val="00E0628F"/>
    <w:rsid w:val="00E07A2C"/>
    <w:rsid w:val="00E10613"/>
    <w:rsid w:val="00E15AE6"/>
    <w:rsid w:val="00E171CD"/>
    <w:rsid w:val="00E17763"/>
    <w:rsid w:val="00E21235"/>
    <w:rsid w:val="00E218ED"/>
    <w:rsid w:val="00E273C5"/>
    <w:rsid w:val="00E301EE"/>
    <w:rsid w:val="00E30676"/>
    <w:rsid w:val="00E30E1F"/>
    <w:rsid w:val="00E31241"/>
    <w:rsid w:val="00E31267"/>
    <w:rsid w:val="00E31F64"/>
    <w:rsid w:val="00E32ED6"/>
    <w:rsid w:val="00E4160C"/>
    <w:rsid w:val="00E43EA8"/>
    <w:rsid w:val="00E44945"/>
    <w:rsid w:val="00E46642"/>
    <w:rsid w:val="00E46C52"/>
    <w:rsid w:val="00E47A0A"/>
    <w:rsid w:val="00E5381B"/>
    <w:rsid w:val="00E542F1"/>
    <w:rsid w:val="00E555D5"/>
    <w:rsid w:val="00E55871"/>
    <w:rsid w:val="00E61227"/>
    <w:rsid w:val="00E616F9"/>
    <w:rsid w:val="00E641F8"/>
    <w:rsid w:val="00E6431C"/>
    <w:rsid w:val="00E65273"/>
    <w:rsid w:val="00E70C6E"/>
    <w:rsid w:val="00E7203E"/>
    <w:rsid w:val="00E738CD"/>
    <w:rsid w:val="00E76219"/>
    <w:rsid w:val="00E7672C"/>
    <w:rsid w:val="00E815A9"/>
    <w:rsid w:val="00E913FD"/>
    <w:rsid w:val="00E930A1"/>
    <w:rsid w:val="00E94049"/>
    <w:rsid w:val="00EA0A47"/>
    <w:rsid w:val="00EA607B"/>
    <w:rsid w:val="00EB3C26"/>
    <w:rsid w:val="00EB3E4C"/>
    <w:rsid w:val="00EB4883"/>
    <w:rsid w:val="00EB4CC6"/>
    <w:rsid w:val="00EC2CC2"/>
    <w:rsid w:val="00EC2E30"/>
    <w:rsid w:val="00EC4584"/>
    <w:rsid w:val="00ED1143"/>
    <w:rsid w:val="00ED40E4"/>
    <w:rsid w:val="00ED440B"/>
    <w:rsid w:val="00ED6EDD"/>
    <w:rsid w:val="00EE0CBA"/>
    <w:rsid w:val="00EE286C"/>
    <w:rsid w:val="00EE39AE"/>
    <w:rsid w:val="00EE5766"/>
    <w:rsid w:val="00EE5824"/>
    <w:rsid w:val="00EF084C"/>
    <w:rsid w:val="00F07A4B"/>
    <w:rsid w:val="00F17AC1"/>
    <w:rsid w:val="00F20E9A"/>
    <w:rsid w:val="00F23499"/>
    <w:rsid w:val="00F23B38"/>
    <w:rsid w:val="00F40277"/>
    <w:rsid w:val="00F41185"/>
    <w:rsid w:val="00F47F95"/>
    <w:rsid w:val="00F52A25"/>
    <w:rsid w:val="00F5432D"/>
    <w:rsid w:val="00F57798"/>
    <w:rsid w:val="00F60957"/>
    <w:rsid w:val="00F62068"/>
    <w:rsid w:val="00F6342B"/>
    <w:rsid w:val="00F64D80"/>
    <w:rsid w:val="00F71513"/>
    <w:rsid w:val="00F72963"/>
    <w:rsid w:val="00F743E1"/>
    <w:rsid w:val="00F75F67"/>
    <w:rsid w:val="00F76AB0"/>
    <w:rsid w:val="00F80F95"/>
    <w:rsid w:val="00F913E8"/>
    <w:rsid w:val="00F93B98"/>
    <w:rsid w:val="00F9477F"/>
    <w:rsid w:val="00FA5433"/>
    <w:rsid w:val="00FA6DDD"/>
    <w:rsid w:val="00FA728F"/>
    <w:rsid w:val="00FA7755"/>
    <w:rsid w:val="00FB3953"/>
    <w:rsid w:val="00FB743B"/>
    <w:rsid w:val="00FC2871"/>
    <w:rsid w:val="00FC2B55"/>
    <w:rsid w:val="00FC47C6"/>
    <w:rsid w:val="00FC5DF6"/>
    <w:rsid w:val="00FC7638"/>
    <w:rsid w:val="00FD0CD0"/>
    <w:rsid w:val="00FD1A33"/>
    <w:rsid w:val="00FD2EA1"/>
    <w:rsid w:val="00FD43E0"/>
    <w:rsid w:val="00FE04ED"/>
    <w:rsid w:val="00FE1CE8"/>
    <w:rsid w:val="00FE2A5A"/>
    <w:rsid w:val="00FE2B3B"/>
    <w:rsid w:val="00FE77D3"/>
    <w:rsid w:val="00FE78F6"/>
    <w:rsid w:val="00FF092E"/>
    <w:rsid w:val="00FF496E"/>
    <w:rsid w:val="00FF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A41"/>
    <w:pPr>
      <w:spacing w:after="120"/>
    </w:pPr>
  </w:style>
  <w:style w:type="paragraph" w:styleId="Heading1">
    <w:name w:val="heading 1"/>
    <w:basedOn w:val="Normal"/>
    <w:next w:val="Normal"/>
    <w:qFormat/>
    <w:rsid w:val="002A2956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2A2956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2A2956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2A2956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2A2956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2A2956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2A2956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2A2956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2A2956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2A2956"/>
    <w:rPr>
      <w:sz w:val="24"/>
    </w:rPr>
  </w:style>
  <w:style w:type="paragraph" w:styleId="DocumentMap">
    <w:name w:val="Document Map"/>
    <w:basedOn w:val="Normal"/>
    <w:semiHidden/>
    <w:rsid w:val="002A2956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2A2956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2A2956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2A2956"/>
    <w:pPr>
      <w:ind w:left="432"/>
      <w:jc w:val="both"/>
    </w:pPr>
  </w:style>
  <w:style w:type="paragraph" w:customStyle="1" w:styleId="Body7">
    <w:name w:val="Body 7"/>
    <w:basedOn w:val="Normal"/>
    <w:rsid w:val="002A2956"/>
    <w:pPr>
      <w:ind w:left="864"/>
      <w:jc w:val="both"/>
    </w:pPr>
  </w:style>
  <w:style w:type="paragraph" w:styleId="NormalIndent">
    <w:name w:val="Normal Indent"/>
    <w:basedOn w:val="Normal"/>
    <w:semiHidden/>
    <w:rsid w:val="002A2956"/>
    <w:pPr>
      <w:ind w:left="720"/>
    </w:pPr>
  </w:style>
  <w:style w:type="paragraph" w:customStyle="1" w:styleId="t0">
    <w:name w:val="t0"/>
    <w:rsid w:val="002A2956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2A2956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2A2956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2A2956"/>
    <w:rPr>
      <w:rFonts w:ascii="Arial" w:hAnsi="Arial"/>
      <w:sz w:val="24"/>
    </w:rPr>
  </w:style>
  <w:style w:type="paragraph" w:styleId="Header">
    <w:name w:val="header"/>
    <w:basedOn w:val="Normal"/>
    <w:semiHidden/>
    <w:rsid w:val="002A2956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2A295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2A2956"/>
  </w:style>
  <w:style w:type="paragraph" w:styleId="PlainText">
    <w:name w:val="Plain Text"/>
    <w:basedOn w:val="Normal"/>
    <w:semiHidden/>
    <w:rsid w:val="002A2956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2A2956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2A2956"/>
    <w:pPr>
      <w:keepNext/>
      <w:spacing w:before="60" w:after="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3AB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E3AB9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8179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798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798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798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17984"/>
    <w:rPr>
      <w:b/>
      <w:bCs/>
    </w:rPr>
  </w:style>
  <w:style w:type="table" w:styleId="TableGrid">
    <w:name w:val="Table Grid"/>
    <w:basedOn w:val="TableNormal"/>
    <w:uiPriority w:val="59"/>
    <w:rsid w:val="00E2123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vision">
    <w:name w:val="Revision"/>
    <w:hidden/>
    <w:uiPriority w:val="99"/>
    <w:semiHidden/>
    <w:rsid w:val="00BB7BA0"/>
  </w:style>
  <w:style w:type="paragraph" w:styleId="NoSpacing">
    <w:name w:val="No Spacing"/>
    <w:uiPriority w:val="1"/>
    <w:qFormat/>
    <w:rsid w:val="00CF1211"/>
  </w:style>
  <w:style w:type="character" w:customStyle="1" w:styleId="Heading4Char">
    <w:name w:val="Heading 4 Char"/>
    <w:link w:val="Heading4"/>
    <w:rsid w:val="003E2F7A"/>
    <w:rPr>
      <w:rFonts w:ascii="Arial" w:hAnsi="Arial"/>
      <w:b/>
      <w:sz w:val="24"/>
    </w:rPr>
  </w:style>
  <w:style w:type="paragraph" w:styleId="ListParagraph">
    <w:name w:val="List Paragraph"/>
    <w:basedOn w:val="Normal"/>
    <w:uiPriority w:val="34"/>
    <w:qFormat/>
    <w:rsid w:val="007B47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A41"/>
    <w:pPr>
      <w:spacing w:after="120"/>
    </w:pPr>
  </w:style>
  <w:style w:type="paragraph" w:styleId="Heading1">
    <w:name w:val="heading 1"/>
    <w:basedOn w:val="Normal"/>
    <w:next w:val="Normal"/>
    <w:qFormat/>
    <w:rsid w:val="002A2956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2A2956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2A2956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2A2956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2A2956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2A2956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2A2956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2A2956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2A2956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2A2956"/>
    <w:rPr>
      <w:sz w:val="24"/>
    </w:rPr>
  </w:style>
  <w:style w:type="paragraph" w:styleId="DocumentMap">
    <w:name w:val="Document Map"/>
    <w:basedOn w:val="Normal"/>
    <w:semiHidden/>
    <w:rsid w:val="002A2956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2A2956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2A2956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2A2956"/>
    <w:pPr>
      <w:ind w:left="432"/>
      <w:jc w:val="both"/>
    </w:pPr>
  </w:style>
  <w:style w:type="paragraph" w:customStyle="1" w:styleId="Body7">
    <w:name w:val="Body 7"/>
    <w:basedOn w:val="Normal"/>
    <w:rsid w:val="002A2956"/>
    <w:pPr>
      <w:ind w:left="864"/>
      <w:jc w:val="both"/>
    </w:pPr>
  </w:style>
  <w:style w:type="paragraph" w:styleId="NormalIndent">
    <w:name w:val="Normal Indent"/>
    <w:basedOn w:val="Normal"/>
    <w:semiHidden/>
    <w:rsid w:val="002A2956"/>
    <w:pPr>
      <w:ind w:left="720"/>
    </w:pPr>
  </w:style>
  <w:style w:type="paragraph" w:customStyle="1" w:styleId="t0">
    <w:name w:val="t0"/>
    <w:rsid w:val="002A2956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2A2956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2A2956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2A2956"/>
    <w:rPr>
      <w:rFonts w:ascii="Arial" w:hAnsi="Arial"/>
      <w:sz w:val="24"/>
    </w:rPr>
  </w:style>
  <w:style w:type="paragraph" w:styleId="Header">
    <w:name w:val="header"/>
    <w:basedOn w:val="Normal"/>
    <w:semiHidden/>
    <w:rsid w:val="002A2956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2A295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2A2956"/>
  </w:style>
  <w:style w:type="paragraph" w:styleId="PlainText">
    <w:name w:val="Plain Text"/>
    <w:basedOn w:val="Normal"/>
    <w:semiHidden/>
    <w:rsid w:val="002A2956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2A2956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2A2956"/>
    <w:pPr>
      <w:keepNext/>
      <w:spacing w:before="60" w:after="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3AB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E3AB9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8179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798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798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798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17984"/>
    <w:rPr>
      <w:b/>
      <w:bCs/>
    </w:rPr>
  </w:style>
  <w:style w:type="table" w:styleId="TableGrid">
    <w:name w:val="Table Grid"/>
    <w:basedOn w:val="TableNormal"/>
    <w:uiPriority w:val="59"/>
    <w:rsid w:val="00E2123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vision">
    <w:name w:val="Revision"/>
    <w:hidden/>
    <w:uiPriority w:val="99"/>
    <w:semiHidden/>
    <w:rsid w:val="00BB7BA0"/>
  </w:style>
  <w:style w:type="paragraph" w:styleId="NoSpacing">
    <w:name w:val="No Spacing"/>
    <w:uiPriority w:val="1"/>
    <w:qFormat/>
    <w:rsid w:val="00CF1211"/>
  </w:style>
  <w:style w:type="character" w:customStyle="1" w:styleId="Heading4Char">
    <w:name w:val="Heading 4 Char"/>
    <w:link w:val="Heading4"/>
    <w:rsid w:val="003E2F7A"/>
    <w:rPr>
      <w:rFonts w:ascii="Arial" w:hAnsi="Arial"/>
      <w:b/>
      <w:sz w:val="24"/>
    </w:rPr>
  </w:style>
  <w:style w:type="paragraph" w:styleId="ListParagraph">
    <w:name w:val="List Paragraph"/>
    <w:basedOn w:val="Normal"/>
    <w:uiPriority w:val="34"/>
    <w:qFormat/>
    <w:rsid w:val="007B4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8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xznxs9\Application%20Data\Microsoft\Templates\Nexteer\Module%20Design%20Document%20-%20Template%202.2b.dot" TargetMode="Externa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F41806-D963-496B-BCD8-D7987ADA9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Module Design Document - Template 2.2b.dot</Template>
  <TotalTime>1</TotalTime>
  <Pages>32</Pages>
  <Words>2291</Words>
  <Characters>13059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15320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Vishal Kema</dc:creator>
  <cp:lastModifiedBy>Osteen, Bobby</cp:lastModifiedBy>
  <cp:revision>2</cp:revision>
  <cp:lastPrinted>2013-06-19T03:56:00Z</cp:lastPrinted>
  <dcterms:created xsi:type="dcterms:W3CDTF">2015-02-28T16:15:00Z</dcterms:created>
  <dcterms:modified xsi:type="dcterms:W3CDTF">2015-02-28T16:15:00Z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States And Modes</vt:lpwstr>
  </property>
  <property fmtid="{D5CDD505-2E9C-101B-9397-08002B2CF9AE}" pid="3" name="MDDRevNum">
    <vt:lpwstr>2</vt:lpwstr>
  </property>
  <property fmtid="{D5CDD505-2E9C-101B-9397-08002B2CF9AE}" pid="4" name="Module Layer">
    <vt:lpwstr>SWC</vt:lpwstr>
  </property>
  <property fmtid="{D5CDD505-2E9C-101B-9397-08002B2CF9AE}" pid="5" name="Module Name">
    <vt:lpwstr>StaMd</vt:lpwstr>
  </property>
  <property fmtid="{D5CDD505-2E9C-101B-9397-08002B2CF9AE}" pid="6" name="Product Line">
    <vt:lpwstr>Gen II+ EPS</vt:lpwstr>
  </property>
</Properties>
</file>