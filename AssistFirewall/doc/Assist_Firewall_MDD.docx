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0FED1C56"/>
    <w:multiLevelType w:val="hybridMultilevel"/>
    <w:tmpl w:val="DE2CCCF6"/>
    <w:lvl w:ilvl="0" w:tplc="86B2E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F12239"/>
    <w:multiLevelType w:val="hybridMultilevel"/>
    <w:tmpl w:val="EF924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trackRevisions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6B30"/>
    <w:rsid w:val="0006526C"/>
    <w:rsid w:val="00093269"/>
    <w:rsid w:val="000940F9"/>
    <w:rsid w:val="000B2CDA"/>
    <w:rsid w:val="000E233D"/>
    <w:rsid w:val="000E3932"/>
    <w:rsid w:val="000E463B"/>
    <w:rsid w:val="00106157"/>
    <w:rsid w:val="00107819"/>
    <w:rsid w:val="0013341C"/>
    <w:rsid w:val="00154699"/>
    <w:rsid w:val="001712E9"/>
    <w:rsid w:val="001864FA"/>
    <w:rsid w:val="001A414F"/>
    <w:rsid w:val="001A574F"/>
    <w:rsid w:val="001B60DF"/>
    <w:rsid w:val="001C7606"/>
    <w:rsid w:val="001D000E"/>
    <w:rsid w:val="001D626C"/>
    <w:rsid w:val="001E227F"/>
    <w:rsid w:val="001F09B2"/>
    <w:rsid w:val="0020722A"/>
    <w:rsid w:val="00207AB6"/>
    <w:rsid w:val="00251AC0"/>
    <w:rsid w:val="00255E95"/>
    <w:rsid w:val="00280B1D"/>
    <w:rsid w:val="00293A11"/>
    <w:rsid w:val="0029428A"/>
    <w:rsid w:val="002B1723"/>
    <w:rsid w:val="002C03D8"/>
    <w:rsid w:val="002C788E"/>
    <w:rsid w:val="00315335"/>
    <w:rsid w:val="00315FBA"/>
    <w:rsid w:val="003279E5"/>
    <w:rsid w:val="003474B2"/>
    <w:rsid w:val="00355941"/>
    <w:rsid w:val="0037555A"/>
    <w:rsid w:val="00395DDE"/>
    <w:rsid w:val="003C4D3F"/>
    <w:rsid w:val="003E3150"/>
    <w:rsid w:val="004173BB"/>
    <w:rsid w:val="00432618"/>
    <w:rsid w:val="004362E6"/>
    <w:rsid w:val="0044795E"/>
    <w:rsid w:val="00455899"/>
    <w:rsid w:val="00460A96"/>
    <w:rsid w:val="004A781C"/>
    <w:rsid w:val="004E0A0D"/>
    <w:rsid w:val="004E0B35"/>
    <w:rsid w:val="004E7C8D"/>
    <w:rsid w:val="004F61FC"/>
    <w:rsid w:val="004F6287"/>
    <w:rsid w:val="00514B14"/>
    <w:rsid w:val="00573F36"/>
    <w:rsid w:val="005872E1"/>
    <w:rsid w:val="005A6142"/>
    <w:rsid w:val="005D2FF5"/>
    <w:rsid w:val="005D5FE4"/>
    <w:rsid w:val="005F0B5A"/>
    <w:rsid w:val="006020A3"/>
    <w:rsid w:val="0061261F"/>
    <w:rsid w:val="00616853"/>
    <w:rsid w:val="00617C3B"/>
    <w:rsid w:val="00674ADF"/>
    <w:rsid w:val="00684B5A"/>
    <w:rsid w:val="00687521"/>
    <w:rsid w:val="006C0F9F"/>
    <w:rsid w:val="006C6164"/>
    <w:rsid w:val="006D33CC"/>
    <w:rsid w:val="006D392E"/>
    <w:rsid w:val="006D3DDB"/>
    <w:rsid w:val="006F01A3"/>
    <w:rsid w:val="00706174"/>
    <w:rsid w:val="00735353"/>
    <w:rsid w:val="00745C08"/>
    <w:rsid w:val="00775524"/>
    <w:rsid w:val="007763DF"/>
    <w:rsid w:val="007A69AC"/>
    <w:rsid w:val="007C606C"/>
    <w:rsid w:val="007D319C"/>
    <w:rsid w:val="007D335D"/>
    <w:rsid w:val="00806BF8"/>
    <w:rsid w:val="00815443"/>
    <w:rsid w:val="008234A0"/>
    <w:rsid w:val="008242F0"/>
    <w:rsid w:val="00834EBD"/>
    <w:rsid w:val="008535B2"/>
    <w:rsid w:val="00872505"/>
    <w:rsid w:val="00891063"/>
    <w:rsid w:val="00891E58"/>
    <w:rsid w:val="008A488E"/>
    <w:rsid w:val="008B3E94"/>
    <w:rsid w:val="008C077C"/>
    <w:rsid w:val="008E2AFC"/>
    <w:rsid w:val="008F6DBB"/>
    <w:rsid w:val="00930FF5"/>
    <w:rsid w:val="00935485"/>
    <w:rsid w:val="00937013"/>
    <w:rsid w:val="00947638"/>
    <w:rsid w:val="00947C10"/>
    <w:rsid w:val="00955F6A"/>
    <w:rsid w:val="00957470"/>
    <w:rsid w:val="009707AA"/>
    <w:rsid w:val="00970A21"/>
    <w:rsid w:val="00992498"/>
    <w:rsid w:val="00996096"/>
    <w:rsid w:val="009B20B2"/>
    <w:rsid w:val="009D2EAE"/>
    <w:rsid w:val="009D574C"/>
    <w:rsid w:val="00A03653"/>
    <w:rsid w:val="00A308AE"/>
    <w:rsid w:val="00A5441C"/>
    <w:rsid w:val="00A60B71"/>
    <w:rsid w:val="00A65CB1"/>
    <w:rsid w:val="00AD33B3"/>
    <w:rsid w:val="00AD731B"/>
    <w:rsid w:val="00AE1447"/>
    <w:rsid w:val="00AE52D6"/>
    <w:rsid w:val="00B00A7C"/>
    <w:rsid w:val="00B174E9"/>
    <w:rsid w:val="00B44FE3"/>
    <w:rsid w:val="00B54697"/>
    <w:rsid w:val="00B55156"/>
    <w:rsid w:val="00BC22F0"/>
    <w:rsid w:val="00BC5212"/>
    <w:rsid w:val="00BD008B"/>
    <w:rsid w:val="00BD15D2"/>
    <w:rsid w:val="00BD3DFF"/>
    <w:rsid w:val="00BF364D"/>
    <w:rsid w:val="00C35BD3"/>
    <w:rsid w:val="00C52F4F"/>
    <w:rsid w:val="00C674A8"/>
    <w:rsid w:val="00C72FFA"/>
    <w:rsid w:val="00CB2AE3"/>
    <w:rsid w:val="00CB63F5"/>
    <w:rsid w:val="00CC249E"/>
    <w:rsid w:val="00CD2492"/>
    <w:rsid w:val="00CE2794"/>
    <w:rsid w:val="00D0399F"/>
    <w:rsid w:val="00D27721"/>
    <w:rsid w:val="00D30C43"/>
    <w:rsid w:val="00D41448"/>
    <w:rsid w:val="00D63680"/>
    <w:rsid w:val="00D64EA3"/>
    <w:rsid w:val="00D94BDD"/>
    <w:rsid w:val="00DC0153"/>
    <w:rsid w:val="00DC7E08"/>
    <w:rsid w:val="00DE4889"/>
    <w:rsid w:val="00DF48A6"/>
    <w:rsid w:val="00E27886"/>
    <w:rsid w:val="00E27E83"/>
    <w:rsid w:val="00E51B04"/>
    <w:rsid w:val="00E5472B"/>
    <w:rsid w:val="00E57C42"/>
    <w:rsid w:val="00E751D4"/>
    <w:rsid w:val="00E83B8B"/>
    <w:rsid w:val="00E96D5F"/>
    <w:rsid w:val="00EC117C"/>
    <w:rsid w:val="00EC41D6"/>
    <w:rsid w:val="00ED51C5"/>
    <w:rsid w:val="00EE5516"/>
    <w:rsid w:val="00F0479A"/>
    <w:rsid w:val="00F062D1"/>
    <w:rsid w:val="00F130A4"/>
    <w:rsid w:val="00F30FD4"/>
    <w:rsid w:val="00F648ED"/>
    <w:rsid w:val="00F82E8E"/>
    <w:rsid w:val="00F957FA"/>
    <w:rsid w:val="00FB2942"/>
    <w:rsid w:val="00FB432D"/>
    <w:rsid w:val="00FC38C2"/>
    <w:rsid w:val="00FC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8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10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1225</TotalTime>
  <Pages>22</Pages>
  <Words>1683</Words>
  <Characters>9596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11257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Balani, Spandana</cp:lastModifiedBy>
  <cp:revision>19</cp:revision>
  <cp:lastPrinted>2011-03-21T13:34:00Z</cp:lastPrinted>
  <dcterms:created xsi:type="dcterms:W3CDTF">2013-02-01T19:55:00Z</dcterms:created>
  <dcterms:modified xsi:type="dcterms:W3CDTF">2015-01-15T17:55:00Z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Assist Firewall</vt:lpwstr>
  </property>
  <property fmtid="{D5CDD505-2E9C-101B-9397-08002B2CF9AE}" pid="3" name="MDDRevNum">
    <vt:lpwstr>7.0</vt:lpwstr>
  </property>
  <property fmtid="{D5CDD505-2E9C-101B-9397-08002B2CF9AE}" pid="4" name="Module Layer">
    <vt:lpwstr>0</vt:lpwstr>
  </property>
  <property fmtid="{D5CDD505-2E9C-101B-9397-08002B2CF9AE}" pid="5" name="Module Name">
    <vt:lpwstr>AssistFirewall</vt:lpwstr>
  </property>
  <property fmtid="{D5CDD505-2E9C-101B-9397-08002B2CF9AE}" pid="6" name="Product Line">
    <vt:lpwstr>Gen II+ EPS EA3</vt:lpwstr>
  </property>
</Properties>
</file>